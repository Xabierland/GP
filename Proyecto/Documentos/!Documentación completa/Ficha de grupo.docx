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A6999" w14:textId="77777777" w:rsidR="00E51363" w:rsidRDefault="00000000">
      <w:pPr>
        <w:pStyle w:val="Ttulo1"/>
      </w:pPr>
      <w:r>
        <w:rPr>
          <w:lang w:val="es-ES"/>
        </w:rPr>
        <w:t>Ficha de grupo</w:t>
      </w:r>
    </w:p>
    <w:p w14:paraId="1C41D08D" w14:textId="77777777" w:rsidR="00E51363" w:rsidRDefault="00000000">
      <w:pPr>
        <w:pStyle w:val="Ttulo2"/>
      </w:pPr>
      <w:r>
        <w:rPr>
          <w:lang w:val="es-ES"/>
        </w:rPr>
        <w:t>Datos del grupo</w:t>
      </w:r>
    </w:p>
    <w:tbl>
      <w:tblPr>
        <w:tblW w:w="95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4122"/>
      </w:tblGrid>
      <w:tr w:rsidR="00E51363" w14:paraId="29E6DF3E" w14:textId="77777777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5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A6D04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Nombre del grupo</w:t>
            </w:r>
            <w:r>
              <w:rPr>
                <w:rFonts w:ascii="Arial" w:eastAsia="Arial" w:hAnsi="Arial" w:cs="Arial"/>
                <w:sz w:val="20"/>
                <w:lang w:val="es-ES"/>
              </w:rPr>
              <w:t>:</w:t>
            </w:r>
          </w:p>
          <w:p w14:paraId="73650A57" w14:textId="77777777" w:rsidR="00E51363" w:rsidRDefault="00E51363">
            <w:pPr>
              <w:pStyle w:val="Standard"/>
            </w:pPr>
          </w:p>
          <w:p w14:paraId="064AAE49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Nombre y apellidos de los componentes (responsable del grupo en negrita)</w:t>
            </w:r>
            <w:r>
              <w:rPr>
                <w:rFonts w:ascii="Arial" w:eastAsia="Arial" w:hAnsi="Arial" w:cs="Arial"/>
                <w:sz w:val="20"/>
                <w:lang w:val="es-ES"/>
              </w:rPr>
              <w:t>:</w:t>
            </w:r>
          </w:p>
          <w:p w14:paraId="7A0CD19A" w14:textId="77777777" w:rsidR="00E51363" w:rsidRDefault="00E51363"/>
        </w:tc>
        <w:tc>
          <w:tcPr>
            <w:tcW w:w="4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1EBCB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color w:val="2A6099"/>
                <w:sz w:val="20"/>
                <w:lang w:val="es-ES"/>
              </w:rPr>
              <w:t>Grupo 6</w:t>
            </w:r>
          </w:p>
          <w:p w14:paraId="084FA57D" w14:textId="77777777" w:rsidR="00E51363" w:rsidRDefault="00E51363">
            <w:pPr>
              <w:pStyle w:val="Standard"/>
            </w:pPr>
          </w:p>
          <w:p w14:paraId="728C5E9C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b/>
                <w:color w:val="2A6099"/>
                <w:sz w:val="24"/>
                <w:lang w:val="es-ES"/>
              </w:rPr>
              <w:t>Xabier Gabiña</w:t>
            </w:r>
          </w:p>
          <w:p w14:paraId="0E167B57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color w:val="2A6099"/>
                <w:sz w:val="24"/>
                <w:lang w:val="es-ES"/>
              </w:rPr>
              <w:t>Asier Larrazabal</w:t>
            </w:r>
          </w:p>
          <w:p w14:paraId="0F86650B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color w:val="2A6099"/>
                <w:sz w:val="24"/>
                <w:lang w:val="es-ES"/>
              </w:rPr>
              <w:t>Ander Gorocica</w:t>
            </w:r>
          </w:p>
          <w:p w14:paraId="31DEFF75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color w:val="2A6099"/>
                <w:sz w:val="24"/>
                <w:lang w:val="es-ES"/>
              </w:rPr>
              <w:t>Pablo Leclercq</w:t>
            </w:r>
          </w:p>
          <w:p w14:paraId="52FB08A4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color w:val="2A6099"/>
                <w:sz w:val="24"/>
                <w:lang w:val="es-ES"/>
              </w:rPr>
              <w:t>Endika Postigo</w:t>
            </w:r>
          </w:p>
          <w:p w14:paraId="03874CF4" w14:textId="77777777" w:rsidR="00E51363" w:rsidRDefault="00000000">
            <w:pPr>
              <w:pStyle w:val="Standard"/>
            </w:pPr>
            <w:r>
              <w:rPr>
                <w:rFonts w:ascii="Liberation Serif" w:eastAsia="Liberation Serif" w:hAnsi="Liberation Serif" w:cs="Liberation Serif"/>
                <w:color w:val="2A6099"/>
                <w:sz w:val="24"/>
                <w:lang w:val="es-ES"/>
              </w:rPr>
              <w:t>Xabier Badiola</w:t>
            </w:r>
          </w:p>
          <w:p w14:paraId="789FEA27" w14:textId="77777777" w:rsidR="00E51363" w:rsidRDefault="00E51363"/>
        </w:tc>
      </w:tr>
    </w:tbl>
    <w:p w14:paraId="190F17C8" w14:textId="77777777" w:rsidR="00E51363" w:rsidRDefault="00E51363">
      <w:pPr>
        <w:pStyle w:val="Ttulo2"/>
        <w:rPr>
          <w:lang w:val="es-ES"/>
        </w:rPr>
      </w:pPr>
    </w:p>
    <w:p w14:paraId="7310075B" w14:textId="77777777" w:rsidR="00E51363" w:rsidRDefault="00E51363">
      <w:pPr>
        <w:pageBreakBefore/>
      </w:pPr>
    </w:p>
    <w:p w14:paraId="48F714A3" w14:textId="77777777" w:rsidR="00E51363" w:rsidRDefault="00000000">
      <w:pPr>
        <w:pStyle w:val="Ttulo2"/>
      </w:pPr>
      <w:r>
        <w:rPr>
          <w:lang w:val="es-ES"/>
        </w:rPr>
        <w:t>Organización</w:t>
      </w:r>
    </w:p>
    <w:tbl>
      <w:tblPr>
        <w:tblW w:w="95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30"/>
      </w:tblGrid>
      <w:tr w:rsidR="00E51363" w14:paraId="7F815BD3" w14:textId="77777777">
        <w:tblPrEx>
          <w:tblCellMar>
            <w:top w:w="0" w:type="dxa"/>
            <w:bottom w:w="0" w:type="dxa"/>
          </w:tblCellMar>
        </w:tblPrEx>
        <w:trPr>
          <w:trHeight w:val="1198"/>
        </w:trPr>
        <w:tc>
          <w:tcPr>
            <w:tcW w:w="9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F7E51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¿Qué días de la semana y horas os podéis reunir para trabajar en el proyecto?</w:t>
            </w:r>
          </w:p>
          <w:p w14:paraId="1DFDBFBF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Los Martes y los Jueves</w:t>
            </w:r>
          </w:p>
          <w:p w14:paraId="2AB1BF74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¿Dónde os vais a reunir?</w:t>
            </w:r>
          </w:p>
          <w:p w14:paraId="000AA068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En la clase de la asignatura de Gestión de Proyectos en el aula P4I10A.</w:t>
            </w:r>
          </w:p>
          <w:p w14:paraId="32B87266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Direcciones de correo de los participantes</w:t>
            </w:r>
          </w:p>
          <w:tbl>
            <w:tblPr>
              <w:tblW w:w="75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78"/>
              <w:gridCol w:w="5402"/>
            </w:tblGrid>
            <w:tr w:rsidR="00E51363" w14:paraId="653AC69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098AD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Nombre</w:t>
                  </w:r>
                </w:p>
                <w:p w14:paraId="2E216FFE" w14:textId="77777777" w:rsidR="00E51363" w:rsidRDefault="00E51363"/>
              </w:tc>
              <w:tc>
                <w:tcPr>
                  <w:tcW w:w="54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D23B17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Dirección de correo</w:t>
                  </w:r>
                </w:p>
                <w:p w14:paraId="4331B6B3" w14:textId="77777777" w:rsidR="00E51363" w:rsidRDefault="00E51363"/>
              </w:tc>
            </w:tr>
            <w:tr w:rsidR="00E51363" w14:paraId="63E3E6D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E19FB2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Xabier Gabiña</w:t>
                  </w:r>
                </w:p>
                <w:p w14:paraId="5CB82769" w14:textId="77777777" w:rsidR="00E51363" w:rsidRDefault="00E51363"/>
              </w:tc>
              <w:tc>
                <w:tcPr>
                  <w:tcW w:w="54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CCC661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xgabina001@ikasle.ehu.eus</w:t>
                  </w:r>
                </w:p>
                <w:p w14:paraId="0DE34BE9" w14:textId="77777777" w:rsidR="00E51363" w:rsidRDefault="00E51363"/>
              </w:tc>
            </w:tr>
            <w:tr w:rsidR="00E51363" w14:paraId="1BB2688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1C6F1F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Ander Gorocica</w:t>
                  </w:r>
                </w:p>
                <w:p w14:paraId="12DFD301" w14:textId="77777777" w:rsidR="00E51363" w:rsidRDefault="00E51363"/>
              </w:tc>
              <w:tc>
                <w:tcPr>
                  <w:tcW w:w="54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AE7F91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agorocica002@ikasle.ehu.eus</w:t>
                  </w:r>
                </w:p>
                <w:p w14:paraId="5460ABFA" w14:textId="77777777" w:rsidR="00E51363" w:rsidRDefault="00E51363"/>
              </w:tc>
            </w:tr>
            <w:tr w:rsidR="00E51363" w14:paraId="7B78A7D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61645B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Pablo Leclercq</w:t>
                  </w:r>
                </w:p>
                <w:p w14:paraId="0153B1F5" w14:textId="77777777" w:rsidR="00E51363" w:rsidRDefault="00E51363"/>
              </w:tc>
              <w:tc>
                <w:tcPr>
                  <w:tcW w:w="54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DEAEA4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pleclercq001@ikasle.ehu.eus</w:t>
                  </w:r>
                </w:p>
                <w:p w14:paraId="33DE8A9E" w14:textId="77777777" w:rsidR="00E51363" w:rsidRDefault="00E51363"/>
              </w:tc>
            </w:tr>
            <w:tr w:rsidR="00E51363" w14:paraId="637BCA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21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CC1638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Asier Larrazabal</w:t>
                  </w:r>
                </w:p>
                <w:p w14:paraId="567D579B" w14:textId="77777777" w:rsidR="00E51363" w:rsidRDefault="00E51363"/>
              </w:tc>
              <w:tc>
                <w:tcPr>
                  <w:tcW w:w="54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96B96A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alarrazabal025@ikasle.ehu.eus</w:t>
                  </w:r>
                </w:p>
                <w:p w14:paraId="2E53E4C3" w14:textId="77777777" w:rsidR="00E51363" w:rsidRDefault="00E51363"/>
              </w:tc>
            </w:tr>
            <w:tr w:rsidR="00E51363" w14:paraId="6FBCCFF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2178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1D4320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Endika Postigo</w:t>
                  </w:r>
                </w:p>
                <w:p w14:paraId="40A4D846" w14:textId="77777777" w:rsidR="00E51363" w:rsidRDefault="00E51363"/>
              </w:tc>
              <w:tc>
                <w:tcPr>
                  <w:tcW w:w="540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09D15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epostigo002@ikasle.ehu.eus</w:t>
                  </w:r>
                </w:p>
                <w:p w14:paraId="06B1D81F" w14:textId="77777777" w:rsidR="00E51363" w:rsidRDefault="00E51363"/>
              </w:tc>
            </w:tr>
            <w:tr w:rsidR="00E51363" w14:paraId="01EB62E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27"/>
              </w:trPr>
              <w:tc>
                <w:tcPr>
                  <w:tcW w:w="2178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83F5A0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Xabier Badiola</w:t>
                  </w:r>
                </w:p>
                <w:p w14:paraId="1672D75D" w14:textId="77777777" w:rsidR="00E51363" w:rsidRDefault="00E51363"/>
              </w:tc>
              <w:tc>
                <w:tcPr>
                  <w:tcW w:w="540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BCD543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6"/>
                      <w:lang w:val="es-ES"/>
                    </w:rPr>
                    <w:t>xbadiola002@ikasle.ehu.eus</w:t>
                  </w:r>
                </w:p>
                <w:p w14:paraId="3D4E5A4F" w14:textId="77777777" w:rsidR="00E51363" w:rsidRDefault="00E51363"/>
              </w:tc>
            </w:tr>
          </w:tbl>
          <w:p w14:paraId="3E3E7929" w14:textId="77777777" w:rsidR="00E51363" w:rsidRDefault="00E51363">
            <w:pPr>
              <w:pStyle w:val="Standard"/>
            </w:pPr>
          </w:p>
          <w:p w14:paraId="7DBADEAD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lang w:val="es-ES"/>
              </w:rPr>
              <w:t>Horas fuera de clase en que cada uno trabajará individualmente en la asignatura:</w:t>
            </w:r>
          </w:p>
          <w:tbl>
            <w:tblPr>
              <w:tblW w:w="9371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70"/>
              <w:gridCol w:w="1172"/>
              <w:gridCol w:w="1171"/>
              <w:gridCol w:w="1172"/>
              <w:gridCol w:w="1171"/>
              <w:gridCol w:w="1171"/>
              <w:gridCol w:w="1172"/>
              <w:gridCol w:w="1172"/>
            </w:tblGrid>
            <w:tr w:rsidR="00E51363" w14:paraId="76E4B3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FDA051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Nombre</w:t>
                  </w:r>
                </w:p>
                <w:p w14:paraId="10FBF482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DFD1BB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Lunes.</w:t>
                  </w:r>
                </w:p>
                <w:p w14:paraId="217DB6BF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D87F9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Martes</w:t>
                  </w:r>
                </w:p>
                <w:p w14:paraId="02A4E67C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2ACFE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Miércoles.</w:t>
                  </w:r>
                </w:p>
                <w:p w14:paraId="0477AFBD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9D9AB2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Jueves.</w:t>
                  </w:r>
                </w:p>
                <w:p w14:paraId="7F44A6AF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BB82D6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Viernes.</w:t>
                  </w:r>
                </w:p>
                <w:p w14:paraId="3F96F793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A4A636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Sábado.</w:t>
                  </w:r>
                </w:p>
                <w:p w14:paraId="508916FF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440303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b/>
                      <w:sz w:val="16"/>
                      <w:lang w:val="es-ES"/>
                    </w:rPr>
                    <w:t>Domingo</w:t>
                  </w:r>
                </w:p>
                <w:p w14:paraId="6A3463C7" w14:textId="77777777" w:rsidR="00E51363" w:rsidRDefault="00E51363"/>
              </w:tc>
            </w:tr>
            <w:tr w:rsidR="00E51363" w14:paraId="221B4AA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C2E4F6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Xabier Gabiña</w:t>
                  </w:r>
                </w:p>
                <w:p w14:paraId="55D67EEB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CFD723" w14:textId="77777777" w:rsidR="00E51363" w:rsidRDefault="00E51363">
                  <w:pPr>
                    <w:pStyle w:val="Standard"/>
                  </w:pPr>
                </w:p>
                <w:p w14:paraId="607D246B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EAFA62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40944F74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B8E46B" w14:textId="77777777" w:rsidR="00E51363" w:rsidRDefault="00E51363">
                  <w:pPr>
                    <w:pStyle w:val="Standard"/>
                  </w:pPr>
                </w:p>
                <w:p w14:paraId="141F9718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F42C5E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2456D1EA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BFC797" w14:textId="77777777" w:rsidR="00E51363" w:rsidRDefault="00E51363">
                  <w:pPr>
                    <w:pStyle w:val="Standard"/>
                  </w:pPr>
                </w:p>
                <w:p w14:paraId="2558AD92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0778FA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77B8FED6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1546CA" w14:textId="77777777" w:rsidR="00E51363" w:rsidRDefault="00E51363">
                  <w:pPr>
                    <w:pStyle w:val="Standard"/>
                  </w:pPr>
                </w:p>
                <w:p w14:paraId="3E496E5A" w14:textId="77777777" w:rsidR="00E51363" w:rsidRDefault="00E51363"/>
              </w:tc>
            </w:tr>
            <w:tr w:rsidR="00E51363" w14:paraId="1B39A37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0C18AE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Ander Gorocica</w:t>
                  </w:r>
                </w:p>
                <w:p w14:paraId="471B722C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F7ED36" w14:textId="77777777" w:rsidR="00E51363" w:rsidRDefault="00E51363">
                  <w:pPr>
                    <w:pStyle w:val="Standard"/>
                  </w:pPr>
                </w:p>
                <w:p w14:paraId="7C53E151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F7E32E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18D324C5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3650DC" w14:textId="77777777" w:rsidR="00E51363" w:rsidRDefault="00E51363">
                  <w:pPr>
                    <w:pStyle w:val="Standard"/>
                  </w:pPr>
                </w:p>
                <w:p w14:paraId="79C90A12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944203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42B52F1A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DCD342" w14:textId="77777777" w:rsidR="00E51363" w:rsidRDefault="00E51363">
                  <w:pPr>
                    <w:pStyle w:val="Standard"/>
                  </w:pPr>
                </w:p>
                <w:p w14:paraId="21A16A83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7FEDC5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6ED171A9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024B17" w14:textId="77777777" w:rsidR="00E51363" w:rsidRDefault="00E51363">
                  <w:pPr>
                    <w:pStyle w:val="Standard"/>
                  </w:pPr>
                </w:p>
                <w:p w14:paraId="1707A460" w14:textId="77777777" w:rsidR="00E51363" w:rsidRDefault="00E51363"/>
              </w:tc>
            </w:tr>
            <w:tr w:rsidR="00E51363" w14:paraId="0EDF7EC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409C45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Pablo Leclercq</w:t>
                  </w:r>
                </w:p>
                <w:p w14:paraId="02B7B19A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250CB4" w14:textId="77777777" w:rsidR="00E51363" w:rsidRDefault="00E51363">
                  <w:pPr>
                    <w:pStyle w:val="Standard"/>
                  </w:pPr>
                </w:p>
                <w:p w14:paraId="1465323B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44CDF0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2F9D351F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0BC44C" w14:textId="77777777" w:rsidR="00E51363" w:rsidRDefault="00E51363">
                  <w:pPr>
                    <w:pStyle w:val="Standard"/>
                  </w:pPr>
                </w:p>
                <w:p w14:paraId="07766FE1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AEBD2A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7B9BD776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5B697" w14:textId="77777777" w:rsidR="00E51363" w:rsidRDefault="00E51363">
                  <w:pPr>
                    <w:pStyle w:val="Standard"/>
                  </w:pPr>
                </w:p>
                <w:p w14:paraId="045A87EA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1CD34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0CE33320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2D19A9" w14:textId="77777777" w:rsidR="00E51363" w:rsidRDefault="00E51363">
                  <w:pPr>
                    <w:pStyle w:val="Standard"/>
                  </w:pPr>
                </w:p>
                <w:p w14:paraId="743E235C" w14:textId="77777777" w:rsidR="00E51363" w:rsidRDefault="00E51363"/>
              </w:tc>
            </w:tr>
            <w:tr w:rsidR="00E51363" w14:paraId="23A4134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0E861C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Asier Larrazabal</w:t>
                  </w:r>
                </w:p>
                <w:p w14:paraId="5B3BAB66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2B4FFC" w14:textId="77777777" w:rsidR="00E51363" w:rsidRDefault="00E51363">
                  <w:pPr>
                    <w:pStyle w:val="Standard"/>
                  </w:pPr>
                </w:p>
                <w:p w14:paraId="67A8278C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021E1F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214A5332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666707" w14:textId="77777777" w:rsidR="00E51363" w:rsidRDefault="00E51363">
                  <w:pPr>
                    <w:pStyle w:val="Standard"/>
                  </w:pPr>
                </w:p>
                <w:p w14:paraId="628B446B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CCA4A6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2CD53DBC" w14:textId="77777777" w:rsidR="00E51363" w:rsidRDefault="00E51363"/>
              </w:tc>
              <w:tc>
                <w:tcPr>
                  <w:tcW w:w="117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AE2F70" w14:textId="77777777" w:rsidR="00E51363" w:rsidRDefault="00E51363">
                  <w:pPr>
                    <w:pStyle w:val="Standard"/>
                  </w:pPr>
                </w:p>
                <w:p w14:paraId="345EA2DF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9B0DEB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3071C019" w14:textId="77777777" w:rsidR="00E51363" w:rsidRDefault="00E51363"/>
              </w:tc>
              <w:tc>
                <w:tcPr>
                  <w:tcW w:w="117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E33CC0" w14:textId="77777777" w:rsidR="00E51363" w:rsidRDefault="00E51363">
                  <w:pPr>
                    <w:pStyle w:val="Standard"/>
                  </w:pPr>
                </w:p>
                <w:p w14:paraId="269E5809" w14:textId="77777777" w:rsidR="00E51363" w:rsidRDefault="00E51363"/>
              </w:tc>
            </w:tr>
            <w:tr w:rsidR="00E51363" w14:paraId="2286B67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848BF8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Endika Postigo</w:t>
                  </w:r>
                </w:p>
                <w:p w14:paraId="3FFA88A1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5852AC" w14:textId="77777777" w:rsidR="00E51363" w:rsidRDefault="00E51363">
                  <w:pPr>
                    <w:pStyle w:val="Standard"/>
                  </w:pPr>
                </w:p>
                <w:p w14:paraId="1C683D38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0151AD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5BA74CDC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3C8D28" w14:textId="77777777" w:rsidR="00E51363" w:rsidRDefault="00E51363">
                  <w:pPr>
                    <w:pStyle w:val="Standard"/>
                  </w:pPr>
                </w:p>
                <w:p w14:paraId="7A000D52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0C022A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3ABBFD5E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F3DF94" w14:textId="77777777" w:rsidR="00E51363" w:rsidRDefault="00E51363">
                  <w:pPr>
                    <w:pStyle w:val="Standard"/>
                  </w:pPr>
                </w:p>
                <w:p w14:paraId="1ED52834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741AE5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6B38B262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2048B8" w14:textId="77777777" w:rsidR="00E51363" w:rsidRDefault="00E51363">
                  <w:pPr>
                    <w:pStyle w:val="Standard"/>
                  </w:pPr>
                </w:p>
                <w:p w14:paraId="6692A311" w14:textId="77777777" w:rsidR="00E51363" w:rsidRDefault="00E51363"/>
              </w:tc>
            </w:tr>
            <w:tr w:rsidR="00E51363" w14:paraId="13228C6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117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13C828" w14:textId="77777777" w:rsidR="00E51363" w:rsidRDefault="00000000">
                  <w:pPr>
                    <w:pStyle w:val="Standard"/>
                  </w:pPr>
                  <w:r>
                    <w:rPr>
                      <w:rFonts w:ascii="Liberation Serif" w:eastAsia="Liberation Serif" w:hAnsi="Liberation Serif" w:cs="Liberation Serif"/>
                      <w:color w:val="2A6099"/>
                      <w:sz w:val="18"/>
                      <w:lang w:val="es-ES"/>
                    </w:rPr>
                    <w:t>Xabier Badiola</w:t>
                  </w:r>
                </w:p>
                <w:p w14:paraId="02F26BD8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1FF19F" w14:textId="77777777" w:rsidR="00E51363" w:rsidRDefault="00E51363">
                  <w:pPr>
                    <w:pStyle w:val="Standard"/>
                  </w:pPr>
                </w:p>
                <w:p w14:paraId="4985246D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D334E7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28A14A73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B1F106" w14:textId="77777777" w:rsidR="00E51363" w:rsidRDefault="00E51363">
                  <w:pPr>
                    <w:pStyle w:val="Standard"/>
                  </w:pPr>
                </w:p>
                <w:p w14:paraId="1B784574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0D378C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4618EFD8" w14:textId="77777777" w:rsidR="00E51363" w:rsidRDefault="00E51363"/>
              </w:tc>
              <w:tc>
                <w:tcPr>
                  <w:tcW w:w="117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B60038" w14:textId="77777777" w:rsidR="00E51363" w:rsidRDefault="00E51363">
                  <w:pPr>
                    <w:pStyle w:val="Standard"/>
                  </w:pPr>
                </w:p>
                <w:p w14:paraId="72333A82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588916" w14:textId="77777777" w:rsidR="00E51363" w:rsidRDefault="00000000">
                  <w:pPr>
                    <w:pStyle w:val="Standard"/>
                  </w:pPr>
                  <w:r>
                    <w:rPr>
                      <w:rFonts w:ascii="Arial" w:eastAsia="Arial" w:hAnsi="Arial" w:cs="Arial"/>
                      <w:color w:val="2A6099"/>
                      <w:sz w:val="18"/>
                      <w:lang w:val="es-ES"/>
                    </w:rPr>
                    <w:t>X</w:t>
                  </w:r>
                </w:p>
                <w:p w14:paraId="098FCE36" w14:textId="77777777" w:rsidR="00E51363" w:rsidRDefault="00E51363"/>
              </w:tc>
              <w:tc>
                <w:tcPr>
                  <w:tcW w:w="117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E6B073" w14:textId="77777777" w:rsidR="00E51363" w:rsidRDefault="00E51363">
                  <w:pPr>
                    <w:pStyle w:val="Standard"/>
                  </w:pPr>
                </w:p>
                <w:p w14:paraId="690C2CE0" w14:textId="77777777" w:rsidR="00E51363" w:rsidRDefault="00E51363"/>
              </w:tc>
            </w:tr>
          </w:tbl>
          <w:p w14:paraId="2F703A82" w14:textId="77777777" w:rsidR="00E51363" w:rsidRDefault="00E51363"/>
        </w:tc>
      </w:tr>
    </w:tbl>
    <w:p w14:paraId="20AC9C40" w14:textId="77777777" w:rsidR="00E51363" w:rsidRDefault="00E51363">
      <w:pPr>
        <w:rPr>
          <w:rFonts w:ascii="Cambria" w:eastAsia="Cambria" w:hAnsi="Cambria" w:cs="Cambria"/>
          <w:b/>
          <w:color w:val="4F81BD"/>
          <w:sz w:val="26"/>
        </w:rPr>
      </w:pPr>
    </w:p>
    <w:p w14:paraId="18F2FAA0" w14:textId="77777777" w:rsidR="00E51363" w:rsidRDefault="00E51363">
      <w:pPr>
        <w:pageBreakBefore/>
        <w:rPr>
          <w:rFonts w:ascii="Cambria" w:eastAsia="Cambria" w:hAnsi="Cambria" w:cs="Cambria"/>
          <w:b/>
          <w:color w:val="4F81BD"/>
          <w:sz w:val="26"/>
        </w:rPr>
      </w:pPr>
    </w:p>
    <w:p w14:paraId="3C858885" w14:textId="77777777" w:rsidR="00E51363" w:rsidRDefault="00000000">
      <w:r>
        <w:rPr>
          <w:rFonts w:ascii="Cambria" w:eastAsia="Cambria" w:hAnsi="Cambria" w:cs="Cambria"/>
          <w:b/>
          <w:color w:val="4F81BD"/>
          <w:sz w:val="26"/>
        </w:rPr>
        <w:t>Reglas de funcionamiento del grupo, por orden de importancia</w:t>
      </w:r>
    </w:p>
    <w:tbl>
      <w:tblPr>
        <w:tblW w:w="9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3"/>
      </w:tblGrid>
      <w:tr w:rsidR="00E51363" w14:paraId="7762C637" w14:textId="77777777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9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3193A" w14:textId="77777777" w:rsidR="00E51363" w:rsidRDefault="00E51363">
            <w:pPr>
              <w:pStyle w:val="Standard"/>
            </w:pPr>
          </w:p>
          <w:p w14:paraId="627BA7C6" w14:textId="77777777" w:rsidR="00E51363" w:rsidRDefault="00000000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No faltar el respeto.</w:t>
            </w:r>
          </w:p>
          <w:p w14:paraId="3CE051BD" w14:textId="77777777" w:rsidR="00E51363" w:rsidRDefault="00000000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No faltar a reuniones sin una justificación.</w:t>
            </w:r>
          </w:p>
          <w:p w14:paraId="04AC8E57" w14:textId="77777777" w:rsidR="00E51363" w:rsidRDefault="00000000">
            <w:pPr>
              <w:pStyle w:val="Standard"/>
              <w:numPr>
                <w:ilvl w:val="0"/>
                <w:numId w:val="8"/>
              </w:numPr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Participación de forma activa.</w:t>
            </w:r>
          </w:p>
          <w:p w14:paraId="6ADD4870" w14:textId="77777777" w:rsidR="00E51363" w:rsidRDefault="00E51363">
            <w:pPr>
              <w:pStyle w:val="Standard"/>
            </w:pPr>
          </w:p>
          <w:p w14:paraId="4630F0AA" w14:textId="77777777" w:rsidR="00E51363" w:rsidRDefault="00E51363">
            <w:pPr>
              <w:pStyle w:val="Standard"/>
            </w:pPr>
          </w:p>
          <w:p w14:paraId="5E8D8CE3" w14:textId="77777777" w:rsidR="00E51363" w:rsidRDefault="00E51363"/>
        </w:tc>
      </w:tr>
    </w:tbl>
    <w:p w14:paraId="235B1F72" w14:textId="77777777" w:rsidR="00E51363" w:rsidRDefault="00E51363">
      <w:pPr>
        <w:pStyle w:val="Standard"/>
      </w:pPr>
    </w:p>
    <w:p w14:paraId="79D22ECE" w14:textId="77777777" w:rsidR="00E51363" w:rsidRDefault="00E51363">
      <w:pPr>
        <w:pageBreakBefore/>
      </w:pPr>
    </w:p>
    <w:p w14:paraId="0F5A7F3D" w14:textId="77777777" w:rsidR="00E51363" w:rsidRDefault="00000000">
      <w:pPr>
        <w:pStyle w:val="Ttulo2"/>
      </w:pPr>
      <w:r>
        <w:rPr>
          <w:lang w:val="es-ES"/>
        </w:rPr>
        <w:t>¿Qué haréis si uno de los miembros del grupo no cumple reiteradamente con los compromisos del grupo?</w:t>
      </w:r>
    </w:p>
    <w:tbl>
      <w:tblPr>
        <w:tblW w:w="9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4"/>
      </w:tblGrid>
      <w:tr w:rsidR="00E51363" w14:paraId="5C8AEC9A" w14:textId="77777777">
        <w:tblPrEx>
          <w:tblCellMar>
            <w:top w:w="0" w:type="dxa"/>
            <w:bottom w:w="0" w:type="dxa"/>
          </w:tblCellMar>
        </w:tblPrEx>
        <w:trPr>
          <w:trHeight w:val="1906"/>
        </w:trPr>
        <w:tc>
          <w:tcPr>
            <w:tcW w:w="9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FF7F1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Se hablará con él y en caso de no llegar a una solución se prescindirá de su participación en el grupo</w:t>
            </w:r>
          </w:p>
          <w:p w14:paraId="4E67958B" w14:textId="77777777" w:rsidR="00E51363" w:rsidRDefault="00E51363">
            <w:pPr>
              <w:pStyle w:val="Standard"/>
            </w:pPr>
          </w:p>
          <w:p w14:paraId="76E0C9CA" w14:textId="77777777" w:rsidR="00E51363" w:rsidRDefault="00E51363">
            <w:pPr>
              <w:pStyle w:val="Standard"/>
            </w:pPr>
          </w:p>
          <w:p w14:paraId="28AA317C" w14:textId="77777777" w:rsidR="00E51363" w:rsidRDefault="00E51363">
            <w:pPr>
              <w:pStyle w:val="Standard"/>
            </w:pPr>
          </w:p>
          <w:p w14:paraId="2439397D" w14:textId="77777777" w:rsidR="00E51363" w:rsidRDefault="00E51363">
            <w:pPr>
              <w:pStyle w:val="Standard"/>
            </w:pPr>
          </w:p>
          <w:p w14:paraId="425F4946" w14:textId="77777777" w:rsidR="00E51363" w:rsidRDefault="00E51363"/>
        </w:tc>
      </w:tr>
    </w:tbl>
    <w:p w14:paraId="58A3B88B" w14:textId="77777777" w:rsidR="00E51363" w:rsidRDefault="00000000">
      <w:pPr>
        <w:pStyle w:val="Ttulo2"/>
        <w:rPr>
          <w:lang w:val="es-ES"/>
        </w:rPr>
      </w:pPr>
      <w:r>
        <w:rPr>
          <w:lang w:val="es-ES"/>
        </w:rPr>
        <w:t>E</w:t>
      </w:r>
    </w:p>
    <w:p w14:paraId="1BEB9C37" w14:textId="77777777" w:rsidR="00E51363" w:rsidRDefault="00E51363">
      <w:pPr>
        <w:pageBreakBefore/>
      </w:pPr>
    </w:p>
    <w:p w14:paraId="38D4BD27" w14:textId="77777777" w:rsidR="00E51363" w:rsidRDefault="00000000">
      <w:pPr>
        <w:pStyle w:val="Ttulo2"/>
      </w:pPr>
      <w:r>
        <w:rPr>
          <w:lang w:val="es-ES"/>
        </w:rPr>
        <w:t>n vuestra opinión, ¿qué aspectos son importantes para que las reuniones de vuestro grupo se desarrollen de manera efectiva?</w:t>
      </w:r>
    </w:p>
    <w:tbl>
      <w:tblPr>
        <w:tblW w:w="91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7"/>
      </w:tblGrid>
      <w:tr w:rsidR="00E51363" w14:paraId="3AC9377D" w14:textId="77777777">
        <w:tblPrEx>
          <w:tblCellMar>
            <w:top w:w="0" w:type="dxa"/>
            <w:bottom w:w="0" w:type="dxa"/>
          </w:tblCellMar>
        </w:tblPrEx>
        <w:trPr>
          <w:trHeight w:val="1906"/>
        </w:trPr>
        <w:tc>
          <w:tcPr>
            <w:tcW w:w="9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94C78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1. Puntualidad a las reuniones</w:t>
            </w:r>
          </w:p>
          <w:p w14:paraId="66A7867C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2. Respeto a los integrantes</w:t>
            </w:r>
          </w:p>
          <w:p w14:paraId="43DF3CA8" w14:textId="77777777" w:rsidR="00E51363" w:rsidRDefault="00000000">
            <w:pPr>
              <w:pStyle w:val="Standard"/>
            </w:pPr>
            <w:r>
              <w:rPr>
                <w:rFonts w:ascii="Arial" w:eastAsia="Arial" w:hAnsi="Arial" w:cs="Arial"/>
                <w:color w:val="2A6099"/>
                <w:sz w:val="20"/>
                <w:lang w:val="es-ES"/>
              </w:rPr>
              <w:t>3. Participación</w:t>
            </w:r>
          </w:p>
          <w:p w14:paraId="6626CB4D" w14:textId="77777777" w:rsidR="00E51363" w:rsidRDefault="00E51363">
            <w:pPr>
              <w:pStyle w:val="Standard"/>
            </w:pPr>
          </w:p>
          <w:p w14:paraId="795233BE" w14:textId="77777777" w:rsidR="00E51363" w:rsidRDefault="00E51363">
            <w:pPr>
              <w:pStyle w:val="Standard"/>
            </w:pPr>
          </w:p>
          <w:p w14:paraId="6197FA01" w14:textId="77777777" w:rsidR="00E51363" w:rsidRDefault="00E51363">
            <w:pPr>
              <w:pStyle w:val="Standard"/>
            </w:pPr>
          </w:p>
          <w:p w14:paraId="1E5EED7B" w14:textId="77777777" w:rsidR="00E51363" w:rsidRDefault="00E51363"/>
        </w:tc>
      </w:tr>
    </w:tbl>
    <w:p w14:paraId="54628BE7" w14:textId="77777777" w:rsidR="00E51363" w:rsidRDefault="00E51363">
      <w:pPr>
        <w:pStyle w:val="Standard"/>
      </w:pPr>
    </w:p>
    <w:sectPr w:rsidR="00E51363">
      <w:headerReference w:type="default" r:id="rId7"/>
      <w:footerReference w:type="default" r:id="rId8"/>
      <w:pgSz w:w="11906" w:h="16838" w:orient="landscape"/>
      <w:pgMar w:top="2835" w:right="1701" w:bottom="862" w:left="1418" w:header="170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3C24" w14:textId="77777777" w:rsidR="003A30E9" w:rsidRDefault="003A30E9">
      <w:r>
        <w:separator/>
      </w:r>
    </w:p>
  </w:endnote>
  <w:endnote w:type="continuationSeparator" w:id="0">
    <w:p w14:paraId="51645E41" w14:textId="77777777" w:rsidR="003A30E9" w:rsidRDefault="003A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0DD30" w14:textId="77777777" w:rsidR="00000000" w:rsidRDefault="00000000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26F25986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CC835" w14:textId="77777777" w:rsidR="003A30E9" w:rsidRDefault="003A30E9">
      <w:r>
        <w:rPr>
          <w:color w:val="000000"/>
        </w:rPr>
        <w:separator/>
      </w:r>
    </w:p>
  </w:footnote>
  <w:footnote w:type="continuationSeparator" w:id="0">
    <w:p w14:paraId="0E0F5AD6" w14:textId="77777777" w:rsidR="003A30E9" w:rsidRDefault="003A3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B0ABC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D2C44"/>
    <w:multiLevelType w:val="multilevel"/>
    <w:tmpl w:val="F546455C"/>
    <w:styleLink w:val="WWNum2"/>
    <w:lvl w:ilvl="0">
      <w:numFmt w:val="bullet"/>
      <w:lvlText w:val="%"/>
      <w:lvlJc w:val="left"/>
      <w:pPr>
        <w:ind w:left="432" w:hanging="432"/>
      </w:pPr>
    </w:lvl>
    <w:lvl w:ilvl="1">
      <w:numFmt w:val="bullet"/>
      <w:lvlText w:val="%"/>
      <w:lvlJc w:val="left"/>
      <w:pPr>
        <w:ind w:left="576" w:hanging="576"/>
      </w:pPr>
    </w:lvl>
    <w:lvl w:ilvl="2">
      <w:numFmt w:val="bullet"/>
      <w:lvlText w:val="%"/>
      <w:lvlJc w:val="left"/>
      <w:pPr>
        <w:ind w:left="720" w:hanging="720"/>
      </w:pPr>
    </w:lvl>
    <w:lvl w:ilvl="3">
      <w:numFmt w:val="bullet"/>
      <w:lvlText w:val="%"/>
      <w:lvlJc w:val="left"/>
      <w:pPr>
        <w:ind w:left="864" w:hanging="864"/>
      </w:pPr>
    </w:lvl>
    <w:lvl w:ilvl="4">
      <w:numFmt w:val="bullet"/>
      <w:lvlText w:val="%"/>
      <w:lvlJc w:val="left"/>
      <w:pPr>
        <w:ind w:left="1008" w:hanging="1008"/>
      </w:pPr>
    </w:lvl>
    <w:lvl w:ilvl="5">
      <w:numFmt w:val="bullet"/>
      <w:lvlText w:val="%"/>
      <w:lvlJc w:val="left"/>
      <w:pPr>
        <w:ind w:left="1152" w:hanging="1152"/>
      </w:pPr>
    </w:lvl>
    <w:lvl w:ilvl="6">
      <w:numFmt w:val="bullet"/>
      <w:lvlText w:val="%"/>
      <w:lvlJc w:val="left"/>
      <w:pPr>
        <w:ind w:left="1296" w:hanging="1296"/>
      </w:pPr>
    </w:lvl>
    <w:lvl w:ilvl="7">
      <w:numFmt w:val="bullet"/>
      <w:lvlText w:val="%"/>
      <w:lvlJc w:val="left"/>
      <w:pPr>
        <w:ind w:left="1440" w:hanging="1440"/>
      </w:pPr>
    </w:lvl>
    <w:lvl w:ilvl="8">
      <w:numFmt w:val="bullet"/>
      <w:lvlText w:val="%"/>
      <w:lvlJc w:val="left"/>
      <w:pPr>
        <w:ind w:left="1584" w:hanging="1584"/>
      </w:pPr>
    </w:lvl>
  </w:abstractNum>
  <w:abstractNum w:abstractNumId="1" w15:restartNumberingAfterBreak="0">
    <w:nsid w:val="27714A07"/>
    <w:multiLevelType w:val="multilevel"/>
    <w:tmpl w:val="575A8AFA"/>
    <w:styleLink w:val="WWNum5"/>
    <w:lvl w:ilvl="0">
      <w:numFmt w:val="bullet"/>
      <w:lvlText w:val="·"/>
      <w:lvlJc w:val="left"/>
      <w:pPr>
        <w:ind w:left="432" w:hanging="432"/>
      </w:pPr>
    </w:lvl>
    <w:lvl w:ilvl="1">
      <w:numFmt w:val="bullet"/>
      <w:lvlText w:val="o"/>
      <w:lvlJc w:val="left"/>
      <w:pPr>
        <w:ind w:left="576" w:hanging="576"/>
      </w:pPr>
    </w:lvl>
    <w:lvl w:ilvl="2">
      <w:numFmt w:val="bullet"/>
      <w:lvlText w:val="§"/>
      <w:lvlJc w:val="left"/>
      <w:pPr>
        <w:ind w:left="720" w:hanging="720"/>
      </w:pPr>
    </w:lvl>
    <w:lvl w:ilvl="3">
      <w:numFmt w:val="bullet"/>
      <w:lvlText w:val="·"/>
      <w:lvlJc w:val="left"/>
      <w:pPr>
        <w:ind w:left="864" w:hanging="864"/>
      </w:pPr>
    </w:lvl>
    <w:lvl w:ilvl="4">
      <w:numFmt w:val="bullet"/>
      <w:lvlText w:val="o"/>
      <w:lvlJc w:val="left"/>
      <w:pPr>
        <w:ind w:left="1008" w:hanging="1008"/>
      </w:pPr>
    </w:lvl>
    <w:lvl w:ilvl="5">
      <w:numFmt w:val="bullet"/>
      <w:lvlText w:val="§"/>
      <w:lvlJc w:val="left"/>
      <w:pPr>
        <w:ind w:left="1152" w:hanging="1152"/>
      </w:pPr>
    </w:lvl>
    <w:lvl w:ilvl="6">
      <w:numFmt w:val="bullet"/>
      <w:lvlText w:val="·"/>
      <w:lvlJc w:val="left"/>
      <w:pPr>
        <w:ind w:left="1296" w:hanging="1296"/>
      </w:pPr>
    </w:lvl>
    <w:lvl w:ilvl="7">
      <w:numFmt w:val="bullet"/>
      <w:lvlText w:val="o"/>
      <w:lvlJc w:val="left"/>
      <w:pPr>
        <w:ind w:left="1440" w:hanging="1440"/>
      </w:pPr>
    </w:lvl>
    <w:lvl w:ilvl="8">
      <w:numFmt w:val="bullet"/>
      <w:lvlText w:val="§"/>
      <w:lvlJc w:val="left"/>
      <w:pPr>
        <w:ind w:left="1584" w:hanging="1584"/>
      </w:pPr>
    </w:lvl>
  </w:abstractNum>
  <w:abstractNum w:abstractNumId="2" w15:restartNumberingAfterBreak="0">
    <w:nsid w:val="3DAB0489"/>
    <w:multiLevelType w:val="multilevel"/>
    <w:tmpl w:val="36302FAE"/>
    <w:styleLink w:val="WWNum8"/>
    <w:lvl w:ilvl="0">
      <w:numFmt w:val="bullet"/>
      <w:lvlText w:val="·"/>
      <w:lvlJc w:val="left"/>
      <w:pPr>
        <w:ind w:left="709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§"/>
      <w:lvlJc w:val="left"/>
      <w:pPr>
        <w:ind w:left="2160" w:hanging="360"/>
      </w:pPr>
    </w:lvl>
    <w:lvl w:ilvl="3">
      <w:numFmt w:val="bullet"/>
      <w:lvlText w:val="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§"/>
      <w:lvlJc w:val="left"/>
      <w:pPr>
        <w:ind w:left="4320" w:hanging="360"/>
      </w:pPr>
    </w:lvl>
    <w:lvl w:ilvl="6">
      <w:numFmt w:val="bullet"/>
      <w:lvlText w:val="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§"/>
      <w:lvlJc w:val="left"/>
      <w:pPr>
        <w:ind w:left="6480" w:hanging="360"/>
      </w:pPr>
    </w:lvl>
  </w:abstractNum>
  <w:abstractNum w:abstractNumId="3" w15:restartNumberingAfterBreak="0">
    <w:nsid w:val="43527523"/>
    <w:multiLevelType w:val="multilevel"/>
    <w:tmpl w:val="1398122A"/>
    <w:styleLink w:val="WWNum7"/>
    <w:lvl w:ilvl="0">
      <w:numFmt w:val="bullet"/>
      <w:lvlText w:val="·"/>
      <w:lvlJc w:val="left"/>
      <w:pPr>
        <w:ind w:left="709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§"/>
      <w:lvlJc w:val="left"/>
      <w:pPr>
        <w:ind w:left="2160" w:hanging="360"/>
      </w:pPr>
    </w:lvl>
    <w:lvl w:ilvl="3">
      <w:numFmt w:val="bullet"/>
      <w:lvlText w:val="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§"/>
      <w:lvlJc w:val="left"/>
      <w:pPr>
        <w:ind w:left="4320" w:hanging="360"/>
      </w:pPr>
    </w:lvl>
    <w:lvl w:ilvl="6">
      <w:numFmt w:val="bullet"/>
      <w:lvlText w:val="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§"/>
      <w:lvlJc w:val="left"/>
      <w:pPr>
        <w:ind w:left="6480" w:hanging="360"/>
      </w:pPr>
    </w:lvl>
  </w:abstractNum>
  <w:abstractNum w:abstractNumId="4" w15:restartNumberingAfterBreak="0">
    <w:nsid w:val="4420446C"/>
    <w:multiLevelType w:val="multilevel"/>
    <w:tmpl w:val="39B0806A"/>
    <w:styleLink w:val="WWNum6"/>
    <w:lvl w:ilvl="0">
      <w:numFmt w:val="bullet"/>
      <w:lvlText w:val="·"/>
      <w:lvlJc w:val="left"/>
      <w:pPr>
        <w:ind w:left="709" w:hanging="360"/>
      </w:pPr>
    </w:lvl>
    <w:lvl w:ilvl="1">
      <w:numFmt w:val="bullet"/>
      <w:lvlText w:val="o"/>
      <w:lvlJc w:val="left"/>
      <w:pPr>
        <w:ind w:left="1429" w:hanging="360"/>
      </w:pPr>
    </w:lvl>
    <w:lvl w:ilvl="2">
      <w:numFmt w:val="bullet"/>
      <w:lvlText w:val="§"/>
      <w:lvlJc w:val="left"/>
      <w:pPr>
        <w:ind w:left="2149" w:hanging="360"/>
      </w:pPr>
    </w:lvl>
    <w:lvl w:ilvl="3">
      <w:numFmt w:val="bullet"/>
      <w:lvlText w:val="·"/>
      <w:lvlJc w:val="left"/>
      <w:pPr>
        <w:ind w:left="2869" w:hanging="360"/>
      </w:pPr>
    </w:lvl>
    <w:lvl w:ilvl="4">
      <w:numFmt w:val="bullet"/>
      <w:lvlText w:val="o"/>
      <w:lvlJc w:val="left"/>
      <w:pPr>
        <w:ind w:left="3589" w:hanging="360"/>
      </w:pPr>
    </w:lvl>
    <w:lvl w:ilvl="5">
      <w:numFmt w:val="bullet"/>
      <w:lvlText w:val="§"/>
      <w:lvlJc w:val="left"/>
      <w:pPr>
        <w:ind w:left="4309" w:hanging="360"/>
      </w:pPr>
    </w:lvl>
    <w:lvl w:ilvl="6">
      <w:numFmt w:val="bullet"/>
      <w:lvlText w:val="·"/>
      <w:lvlJc w:val="left"/>
      <w:pPr>
        <w:ind w:left="5029" w:hanging="360"/>
      </w:pPr>
    </w:lvl>
    <w:lvl w:ilvl="7">
      <w:numFmt w:val="bullet"/>
      <w:lvlText w:val="o"/>
      <w:lvlJc w:val="left"/>
      <w:pPr>
        <w:ind w:left="5749" w:hanging="360"/>
      </w:pPr>
    </w:lvl>
    <w:lvl w:ilvl="8">
      <w:numFmt w:val="bullet"/>
      <w:lvlText w:val="§"/>
      <w:lvlJc w:val="left"/>
      <w:pPr>
        <w:ind w:left="6469" w:hanging="360"/>
      </w:pPr>
    </w:lvl>
  </w:abstractNum>
  <w:abstractNum w:abstractNumId="5" w15:restartNumberingAfterBreak="0">
    <w:nsid w:val="44330E20"/>
    <w:multiLevelType w:val="multilevel"/>
    <w:tmpl w:val="212E3C7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6" w15:restartNumberingAfterBreak="0">
    <w:nsid w:val="53106052"/>
    <w:multiLevelType w:val="multilevel"/>
    <w:tmpl w:val="F29CD2A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7" w15:restartNumberingAfterBreak="0">
    <w:nsid w:val="59682E50"/>
    <w:multiLevelType w:val="multilevel"/>
    <w:tmpl w:val="01267CC2"/>
    <w:styleLink w:val="WWNum1"/>
    <w:lvl w:ilvl="0">
      <w:numFmt w:val="bullet"/>
      <w:lvlText w:val="%"/>
      <w:lvlJc w:val="left"/>
      <w:pPr>
        <w:ind w:left="720" w:hanging="360"/>
      </w:pPr>
    </w:lvl>
    <w:lvl w:ilvl="1">
      <w:numFmt w:val="bullet"/>
      <w:lvlText w:val="%"/>
      <w:lvlJc w:val="left"/>
      <w:pPr>
        <w:ind w:left="1080" w:hanging="360"/>
      </w:pPr>
    </w:lvl>
    <w:lvl w:ilvl="2">
      <w:numFmt w:val="bullet"/>
      <w:lvlText w:val="%"/>
      <w:lvlJc w:val="left"/>
      <w:pPr>
        <w:ind w:left="1440" w:hanging="360"/>
      </w:pPr>
    </w:lvl>
    <w:lvl w:ilvl="3">
      <w:numFmt w:val="bullet"/>
      <w:lvlText w:val="%"/>
      <w:lvlJc w:val="left"/>
      <w:pPr>
        <w:ind w:left="1800" w:hanging="360"/>
      </w:pPr>
    </w:lvl>
    <w:lvl w:ilvl="4">
      <w:numFmt w:val="bullet"/>
      <w:lvlText w:val="%"/>
      <w:lvlJc w:val="left"/>
      <w:pPr>
        <w:ind w:left="2160" w:hanging="360"/>
      </w:pPr>
    </w:lvl>
    <w:lvl w:ilvl="5">
      <w:numFmt w:val="bullet"/>
      <w:lvlText w:val="%"/>
      <w:lvlJc w:val="left"/>
      <w:pPr>
        <w:ind w:left="2520" w:hanging="360"/>
      </w:pPr>
    </w:lvl>
    <w:lvl w:ilvl="6">
      <w:numFmt w:val="bullet"/>
      <w:lvlText w:val="%"/>
      <w:lvlJc w:val="left"/>
      <w:pPr>
        <w:ind w:left="2880" w:hanging="360"/>
      </w:pPr>
    </w:lvl>
    <w:lvl w:ilvl="7">
      <w:numFmt w:val="bullet"/>
      <w:lvlText w:val="%"/>
      <w:lvlJc w:val="left"/>
      <w:pPr>
        <w:ind w:left="3240" w:hanging="360"/>
      </w:pPr>
    </w:lvl>
    <w:lvl w:ilvl="8">
      <w:numFmt w:val="bullet"/>
      <w:lvlText w:val="%"/>
      <w:lvlJc w:val="left"/>
      <w:pPr>
        <w:ind w:left="3600" w:hanging="360"/>
      </w:pPr>
    </w:lvl>
  </w:abstractNum>
  <w:num w:numId="1" w16cid:durableId="1320116895">
    <w:abstractNumId w:val="7"/>
  </w:num>
  <w:num w:numId="2" w16cid:durableId="888225093">
    <w:abstractNumId w:val="0"/>
  </w:num>
  <w:num w:numId="3" w16cid:durableId="2105345532">
    <w:abstractNumId w:val="6"/>
  </w:num>
  <w:num w:numId="4" w16cid:durableId="1751080459">
    <w:abstractNumId w:val="5"/>
  </w:num>
  <w:num w:numId="5" w16cid:durableId="185139568">
    <w:abstractNumId w:val="1"/>
  </w:num>
  <w:num w:numId="6" w16cid:durableId="1972469076">
    <w:abstractNumId w:val="4"/>
  </w:num>
  <w:num w:numId="7" w16cid:durableId="239142186">
    <w:abstractNumId w:val="3"/>
  </w:num>
  <w:num w:numId="8" w16cid:durableId="1450666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1363"/>
    <w:rsid w:val="00327179"/>
    <w:rsid w:val="003A30E9"/>
    <w:rsid w:val="00CF6285"/>
    <w:rsid w:val="00E5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917F"/>
  <w15:docId w15:val="{B86F47C0-B6BB-4336-9D53-4BCE8E71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kern w:val="3"/>
        <w:szCs w:val="22"/>
        <w:lang w:val="es-ES" w:eastAsia="es-E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uiPriority w:val="9"/>
    <w:qFormat/>
    <w:pPr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basedOn w:val="Standard"/>
    <w:uiPriority w:val="9"/>
    <w:unhideWhenUsed/>
    <w:qFormat/>
    <w:pPr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Standard"/>
    <w:uiPriority w:val="9"/>
    <w:semiHidden/>
    <w:unhideWhenUsed/>
    <w:qFormat/>
    <w:pPr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Standard"/>
    <w:uiPriority w:val="9"/>
    <w:semiHidden/>
    <w:unhideWhenUsed/>
    <w:qFormat/>
    <w:pPr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Standard"/>
    <w:uiPriority w:val="9"/>
    <w:semiHidden/>
    <w:unhideWhenUsed/>
    <w:qFormat/>
    <w:pPr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Standard"/>
    <w:uiPriority w:val="9"/>
    <w:semiHidden/>
    <w:unhideWhenUsed/>
    <w:qFormat/>
    <w:pPr>
      <w:outlineLvl w:val="5"/>
    </w:pPr>
    <w:rPr>
      <w:rFonts w:ascii="Cambria" w:eastAsia="Cambria" w:hAnsi="Cambria" w:cs="Cambria"/>
      <w:i/>
      <w:color w:val="243F60"/>
    </w:rPr>
  </w:style>
  <w:style w:type="paragraph" w:styleId="Ttulo7">
    <w:name w:val="heading 7"/>
    <w:basedOn w:val="Standard"/>
    <w:pPr>
      <w:outlineLvl w:val="6"/>
    </w:pPr>
    <w:rPr>
      <w:rFonts w:ascii="Cambria" w:eastAsia="Cambria" w:hAnsi="Cambria" w:cs="Cambria"/>
      <w:i/>
      <w:color w:val="404040"/>
    </w:rPr>
  </w:style>
  <w:style w:type="paragraph" w:styleId="Ttulo8">
    <w:name w:val="heading 8"/>
    <w:basedOn w:val="Standard"/>
    <w:pPr>
      <w:outlineLvl w:val="7"/>
    </w:pPr>
    <w:rPr>
      <w:rFonts w:ascii="Cambria" w:eastAsia="Cambria" w:hAnsi="Cambria" w:cs="Cambria"/>
      <w:color w:val="4F81BD"/>
      <w:sz w:val="20"/>
    </w:rPr>
  </w:style>
  <w:style w:type="paragraph" w:styleId="Ttulo9">
    <w:name w:val="heading 9"/>
    <w:basedOn w:val="Standard"/>
    <w:pPr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tyleparagraph">
    <w:name w:val="DStyle_paragraph"/>
    <w:pPr>
      <w:suppressAutoHyphens/>
    </w:pPr>
  </w:style>
  <w:style w:type="character" w:customStyle="1" w:styleId="DStyletext">
    <w:name w:val="DStyle_text"/>
  </w:style>
  <w:style w:type="character" w:customStyle="1" w:styleId="Heading1Char">
    <w:name w:val="Heading 1 Char"/>
    <w:basedOn w:val="Fuentedeprrafopredeter"/>
    <w:rPr>
      <w:rFonts w:ascii="Arial" w:eastAsia="Arial" w:hAnsi="Arial" w:cs="Arial"/>
      <w:sz w:val="40"/>
    </w:rPr>
  </w:style>
  <w:style w:type="character" w:customStyle="1" w:styleId="Heading2Char">
    <w:name w:val="Heading 2 Char"/>
    <w:basedOn w:val="Fuentedeprrafopredeter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rPr>
      <w:rFonts w:ascii="Arial" w:eastAsia="Arial" w:hAnsi="Arial" w:cs="Arial"/>
      <w:sz w:val="30"/>
    </w:rPr>
  </w:style>
  <w:style w:type="character" w:customStyle="1" w:styleId="Heading4Char">
    <w:name w:val="Heading 4 Char"/>
    <w:basedOn w:val="Fuentedeprrafopredete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basedOn w:val="Fuentedeprrafopredete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basedOn w:val="Fuentedeprrafopredete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basedOn w:val="Fuentedeprrafopredete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basedOn w:val="Fuentedeprrafopredete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basedOn w:val="Fuentedeprrafopredeter"/>
    <w:rPr>
      <w:rFonts w:ascii="Arial" w:eastAsia="Arial" w:hAnsi="Arial" w:cs="Arial"/>
      <w:i/>
      <w:sz w:val="21"/>
    </w:rPr>
  </w:style>
  <w:style w:type="character" w:customStyle="1" w:styleId="TitleChar">
    <w:name w:val="Title Char"/>
    <w:basedOn w:val="Fuentedeprrafopredeter"/>
    <w:rPr>
      <w:sz w:val="48"/>
    </w:rPr>
  </w:style>
  <w:style w:type="character" w:customStyle="1" w:styleId="SubtitleChar">
    <w:name w:val="Subtitle Char"/>
    <w:basedOn w:val="Fuentedeprrafopredeter"/>
    <w:rPr>
      <w:sz w:val="24"/>
    </w:rPr>
  </w:style>
  <w:style w:type="character" w:customStyle="1" w:styleId="QuoteChar">
    <w:name w:val="Quote Char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  <w:basedOn w:val="Fuentedeprrafopredeter"/>
  </w:style>
  <w:style w:type="character" w:customStyle="1" w:styleId="FooterChar">
    <w:name w:val="Footer Char"/>
    <w:basedOn w:val="Fuentedeprrafopredeter"/>
  </w:style>
  <w:style w:type="character" w:customStyle="1" w:styleId="CaptionChar">
    <w:name w:val="Caption Char"/>
  </w:style>
  <w:style w:type="character" w:styleId="Hipervnculo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character" w:customStyle="1" w:styleId="FootnoteTextChar">
    <w:name w:val="Footnote Text Char"/>
    <w:rPr>
      <w:sz w:val="18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paragraph" w:styleId="Textonotaalfinal">
    <w:name w:val="endnote text"/>
    <w:basedOn w:val="Normal"/>
  </w:style>
  <w:style w:type="character" w:customStyle="1" w:styleId="EndnoteTextChar">
    <w:name w:val="Endnote Text Char"/>
    <w:rPr>
      <w:sz w:val="20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paragraph" w:styleId="TDC1">
    <w:name w:val="toc 1"/>
    <w:basedOn w:val="Normal"/>
    <w:pPr>
      <w:spacing w:after="57"/>
    </w:pPr>
  </w:style>
  <w:style w:type="paragraph" w:styleId="TDC2">
    <w:name w:val="toc 2"/>
    <w:basedOn w:val="Normal"/>
    <w:pPr>
      <w:spacing w:after="57"/>
      <w:ind w:left="283"/>
    </w:pPr>
  </w:style>
  <w:style w:type="paragraph" w:styleId="TDC3">
    <w:name w:val="toc 3"/>
    <w:basedOn w:val="Normal"/>
    <w:pPr>
      <w:spacing w:after="57"/>
      <w:ind w:left="567"/>
    </w:pPr>
  </w:style>
  <w:style w:type="paragraph" w:styleId="TDC4">
    <w:name w:val="toc 4"/>
    <w:basedOn w:val="Normal"/>
    <w:pPr>
      <w:spacing w:after="57"/>
      <w:ind w:left="850"/>
    </w:pPr>
  </w:style>
  <w:style w:type="paragraph" w:styleId="TDC5">
    <w:name w:val="toc 5"/>
    <w:basedOn w:val="Normal"/>
    <w:pPr>
      <w:spacing w:after="57"/>
      <w:ind w:left="1134"/>
    </w:pPr>
  </w:style>
  <w:style w:type="paragraph" w:styleId="TDC6">
    <w:name w:val="toc 6"/>
    <w:basedOn w:val="Normal"/>
    <w:pPr>
      <w:spacing w:after="57"/>
      <w:ind w:left="1417"/>
    </w:pPr>
  </w:style>
  <w:style w:type="paragraph" w:styleId="TDC7">
    <w:name w:val="toc 7"/>
    <w:basedOn w:val="Normal"/>
    <w:pPr>
      <w:spacing w:after="57"/>
      <w:ind w:left="1701"/>
    </w:pPr>
  </w:style>
  <w:style w:type="paragraph" w:styleId="TDC8">
    <w:name w:val="toc 8"/>
    <w:basedOn w:val="Normal"/>
    <w:pPr>
      <w:spacing w:after="57"/>
      <w:ind w:left="1984"/>
    </w:pPr>
  </w:style>
  <w:style w:type="paragraph" w:styleId="TDC9">
    <w:name w:val="toc 9"/>
    <w:basedOn w:val="Normal"/>
    <w:pPr>
      <w:spacing w:after="57"/>
      <w:ind w:left="2268"/>
    </w:pPr>
  </w:style>
  <w:style w:type="paragraph" w:styleId="TtuloTDC">
    <w:name w:val="TOC Heading"/>
    <w:basedOn w:val="DStyleparagraph"/>
  </w:style>
  <w:style w:type="paragraph" w:styleId="Tabladeilustraciones">
    <w:name w:val="table of figures"/>
    <w:basedOn w:val="Normal"/>
  </w:style>
  <w:style w:type="paragraph" w:customStyle="1" w:styleId="DStyleparagraph0">
    <w:name w:val="DStyle_paragraph"/>
    <w:pPr>
      <w:suppressAutoHyphens/>
    </w:pPr>
    <w:rPr>
      <w:rFonts w:ascii="Calibri" w:eastAsia="Calibri" w:hAnsi="Calibri" w:cs="Calibri"/>
      <w:color w:val="000000"/>
      <w:sz w:val="22"/>
    </w:rPr>
  </w:style>
  <w:style w:type="paragraph" w:customStyle="1" w:styleId="Standard">
    <w:name w:val="Standard"/>
    <w:basedOn w:val="DStyleparagraph0"/>
    <w:rPr>
      <w:lang w:val="en-US"/>
    </w:rPr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rPr>
      <w:rFonts w:ascii="Times New Roman" w:eastAsia="Times New Roman" w:hAnsi="Times New Roman" w:cs="Times New Roman"/>
      <w:b/>
      <w:i/>
      <w:lang w:val="es-ES"/>
    </w:rPr>
  </w:style>
  <w:style w:type="paragraph" w:styleId="Lista">
    <w:name w:val="List"/>
    <w:basedOn w:val="Textbody"/>
  </w:style>
  <w:style w:type="paragraph" w:styleId="Descripcin">
    <w:name w:val="caption"/>
    <w:basedOn w:val="Standard"/>
    <w:rPr>
      <w:b/>
      <w:color w:val="4F81BD"/>
      <w:sz w:val="18"/>
    </w:rPr>
  </w:style>
  <w:style w:type="paragraph" w:customStyle="1" w:styleId="Index">
    <w:name w:val="Index"/>
    <w:basedOn w:val="Standard"/>
  </w:style>
  <w:style w:type="paragraph" w:customStyle="1" w:styleId="Encabezado1">
    <w:name w:val="Encabezado1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HeaderandFooter">
    <w:name w:val="Header and Footer"/>
    <w:basedOn w:val="Standard"/>
  </w:style>
  <w:style w:type="paragraph" w:styleId="Piedepgina">
    <w:name w:val="footer"/>
    <w:basedOn w:val="Standard"/>
    <w:pPr>
      <w:tabs>
        <w:tab w:val="center" w:pos="4818"/>
        <w:tab w:val="right" w:pos="9071"/>
      </w:tabs>
    </w:pPr>
  </w:style>
  <w:style w:type="paragraph" w:styleId="Encabezado">
    <w:name w:val="header"/>
    <w:basedOn w:val="Standard"/>
    <w:pPr>
      <w:tabs>
        <w:tab w:val="center" w:pos="4818"/>
        <w:tab w:val="right" w:pos="9071"/>
      </w:tabs>
    </w:pPr>
  </w:style>
  <w:style w:type="paragraph" w:styleId="Textonotapie">
    <w:name w:val="footnote text"/>
    <w:basedOn w:val="Standard"/>
    <w:rPr>
      <w:sz w:val="20"/>
    </w:rPr>
  </w:style>
  <w:style w:type="paragraph" w:customStyle="1" w:styleId="foot">
    <w:name w:val="foot"/>
    <w:basedOn w:val="Standard"/>
    <w:rPr>
      <w:sz w:val="20"/>
      <w:lang w:val="es-ES"/>
    </w:rPr>
  </w:style>
  <w:style w:type="paragraph" w:styleId="Prrafodelista">
    <w:name w:val="List Paragraph"/>
    <w:basedOn w:val="Standard"/>
    <w:pPr>
      <w:spacing w:before="120" w:after="120"/>
      <w:ind w:left="720" w:right="340"/>
    </w:pPr>
  </w:style>
  <w:style w:type="paragraph" w:customStyle="1" w:styleId="Mapadeldocumento1">
    <w:name w:val="Mapa del documento1"/>
    <w:basedOn w:val="Standard"/>
    <w:rPr>
      <w:rFonts w:ascii="Tahoma" w:eastAsia="Tahoma" w:hAnsi="Tahoma" w:cs="Tahoma"/>
      <w:sz w:val="16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</w:rPr>
  </w:style>
  <w:style w:type="paragraph" w:styleId="Ttulo">
    <w:name w:val="Title"/>
    <w:basedOn w:val="Standard"/>
    <w:uiPriority w:val="10"/>
    <w:qFormat/>
    <w:rPr>
      <w:rFonts w:ascii="Cambria" w:eastAsia="Cambria" w:hAnsi="Cambria" w:cs="Cambria"/>
      <w:color w:val="17365D"/>
      <w:spacing w:val="5"/>
      <w:sz w:val="52"/>
    </w:rPr>
  </w:style>
  <w:style w:type="paragraph" w:styleId="Subttulo">
    <w:name w:val="Subtitle"/>
    <w:basedOn w:val="Standard"/>
    <w:uiPriority w:val="11"/>
    <w:qFormat/>
    <w:rPr>
      <w:rFonts w:ascii="Cambria" w:eastAsia="Cambria" w:hAnsi="Cambria" w:cs="Cambria"/>
      <w:i/>
      <w:color w:val="4F81BD"/>
      <w:spacing w:val="14"/>
      <w:sz w:val="24"/>
    </w:rPr>
  </w:style>
  <w:style w:type="paragraph" w:styleId="Sinespaciado">
    <w:name w:val="No Spacing"/>
    <w:basedOn w:val="DStyleparagraph0"/>
    <w:rPr>
      <w:lang w:val="en-US"/>
    </w:rPr>
  </w:style>
  <w:style w:type="paragraph" w:styleId="Cita">
    <w:name w:val="Quote"/>
    <w:basedOn w:val="Standard"/>
    <w:rPr>
      <w:i/>
    </w:rPr>
  </w:style>
  <w:style w:type="paragraph" w:styleId="Citadestacada">
    <w:name w:val="Intense Quote"/>
    <w:basedOn w:val="Standard"/>
    <w:rPr>
      <w:b/>
      <w:i/>
      <w:color w:val="4F81BD"/>
    </w:r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</w:style>
  <w:style w:type="paragraph" w:styleId="Mapadeldocumento">
    <w:name w:val="Document Map"/>
    <w:basedOn w:val="Standard"/>
    <w:rPr>
      <w:rFonts w:ascii="Tahoma" w:eastAsia="Tahoma" w:hAnsi="Tahoma" w:cs="Tahoma"/>
      <w:sz w:val="16"/>
    </w:rPr>
  </w:style>
  <w:style w:type="paragraph" w:customStyle="1" w:styleId="Quotations">
    <w:name w:val="Quotations"/>
    <w:basedOn w:val="Standard"/>
  </w:style>
  <w:style w:type="character" w:customStyle="1" w:styleId="WW8Num1z0">
    <w:name w:val="WW8Num1z0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Symbol" w:eastAsia="Symbol" w:hAnsi="Symbol" w:cs="Symbol"/>
    </w:rPr>
  </w:style>
  <w:style w:type="character" w:customStyle="1" w:styleId="WW8Num2z0">
    <w:name w:val="WW8Num2z0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  <w:b w:val="0"/>
      <w:i w:val="0"/>
      <w:color w:val="00000A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Symbol" w:eastAsia="Symbol" w:hAnsi="Symbol" w:cs="Symbol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Symbol" w:eastAsia="Symbol" w:hAnsi="Symbol" w:cs="Symbol"/>
    </w:rPr>
  </w:style>
  <w:style w:type="character" w:customStyle="1" w:styleId="WW8Num10z0">
    <w:name w:val="WW8Num10z0"/>
    <w:rPr>
      <w:b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Symbol" w:eastAsia="Symbol" w:hAnsi="Symbol" w:cs="Symbol"/>
    </w:rPr>
  </w:style>
  <w:style w:type="character" w:customStyle="1" w:styleId="Fuentedeprrafopredeter1">
    <w:name w:val="Fuente de párrafo predeter.1"/>
  </w:style>
  <w:style w:type="character" w:customStyle="1" w:styleId="CarCar1">
    <w:name w:val="Car Car1"/>
    <w:basedOn w:val="Fuentedeprrafopredeter1"/>
    <w:rPr>
      <w:rFonts w:ascii="Tahoma" w:eastAsia="Tahoma" w:hAnsi="Tahoma" w:cs="Tahoma"/>
      <w:sz w:val="16"/>
      <w:lang w:val="en-US"/>
    </w:rPr>
  </w:style>
  <w:style w:type="character" w:customStyle="1" w:styleId="CarCar">
    <w:name w:val="Car Car"/>
    <w:basedOn w:val="Fuentedeprrafopredeter1"/>
    <w:rPr>
      <w:rFonts w:ascii="Tahoma" w:eastAsia="Tahoma" w:hAnsi="Tahoma" w:cs="Tahoma"/>
      <w:sz w:val="16"/>
      <w:lang w:val="en-US"/>
    </w:rPr>
  </w:style>
  <w:style w:type="character" w:customStyle="1" w:styleId="CarCar3">
    <w:name w:val="Car Car3"/>
    <w:basedOn w:val="Fuentedeprrafopredeter1"/>
    <w:rPr>
      <w:rFonts w:ascii="Times" w:eastAsia="Times" w:hAnsi="Times" w:cs="Times"/>
      <w:sz w:val="24"/>
      <w:lang w:val="en-US"/>
    </w:rPr>
  </w:style>
  <w:style w:type="character" w:customStyle="1" w:styleId="CarCar2">
    <w:name w:val="Car Car2"/>
    <w:basedOn w:val="Fuentedeprrafopredeter1"/>
    <w:rPr>
      <w:rFonts w:ascii="Times" w:eastAsia="Times" w:hAnsi="Times" w:cs="Times"/>
      <w:sz w:val="24"/>
      <w:lang w:val="en-US"/>
    </w:rPr>
  </w:style>
  <w:style w:type="character" w:customStyle="1" w:styleId="Ttulo1Car">
    <w:name w:val="Título 1 Car"/>
    <w:basedOn w:val="Fuentedeprrafopredeter"/>
    <w:rPr>
      <w:rFonts w:ascii="Cambria" w:eastAsia="Cambria" w:hAnsi="Cambria" w:cs="Cambria"/>
      <w:b/>
      <w:color w:val="365F91"/>
      <w:sz w:val="28"/>
    </w:rPr>
  </w:style>
  <w:style w:type="character" w:customStyle="1" w:styleId="Ttulo2Car">
    <w:name w:val="Título 2 Car"/>
    <w:basedOn w:val="Fuentedeprrafopredeter"/>
    <w:rPr>
      <w:rFonts w:ascii="Cambria" w:eastAsia="Cambria" w:hAnsi="Cambria" w:cs="Cambria"/>
      <w:b/>
      <w:color w:val="4F81BD"/>
      <w:sz w:val="26"/>
    </w:rPr>
  </w:style>
  <w:style w:type="character" w:customStyle="1" w:styleId="Ttulo3Car">
    <w:name w:val="Título 3 Car"/>
    <w:basedOn w:val="Fuentedeprrafopredeter"/>
    <w:rPr>
      <w:rFonts w:ascii="Cambria" w:eastAsia="Cambria" w:hAnsi="Cambria" w:cs="Cambria"/>
      <w:b/>
      <w:color w:val="4F81BD"/>
    </w:rPr>
  </w:style>
  <w:style w:type="character" w:customStyle="1" w:styleId="Ttulo4Car">
    <w:name w:val="Título 4 Car"/>
    <w:basedOn w:val="Fuentedeprrafopredeter"/>
    <w:rPr>
      <w:rFonts w:ascii="Cambria" w:eastAsia="Cambria" w:hAnsi="Cambria" w:cs="Cambria"/>
      <w:b/>
      <w:i/>
      <w:color w:val="4F81BD"/>
    </w:rPr>
  </w:style>
  <w:style w:type="character" w:customStyle="1" w:styleId="Ttulo5Car">
    <w:name w:val="Título 5 Car"/>
    <w:basedOn w:val="Fuentedeprrafopredeter"/>
    <w:rPr>
      <w:rFonts w:ascii="Cambria" w:eastAsia="Cambria" w:hAnsi="Cambria" w:cs="Cambria"/>
      <w:color w:val="243F60"/>
    </w:rPr>
  </w:style>
  <w:style w:type="character" w:customStyle="1" w:styleId="Ttulo6Car">
    <w:name w:val="Título 6 Car"/>
    <w:basedOn w:val="Fuentedeprrafopredeter"/>
    <w:rPr>
      <w:rFonts w:ascii="Cambria" w:eastAsia="Cambria" w:hAnsi="Cambria" w:cs="Cambria"/>
      <w:i/>
      <w:color w:val="243F60"/>
    </w:rPr>
  </w:style>
  <w:style w:type="character" w:customStyle="1" w:styleId="Ttulo7Car">
    <w:name w:val="Título 7 Car"/>
    <w:basedOn w:val="Fuentedeprrafopredeter"/>
    <w:rPr>
      <w:rFonts w:ascii="Cambria" w:eastAsia="Cambria" w:hAnsi="Cambria" w:cs="Cambria"/>
      <w:i/>
      <w:color w:val="404040"/>
    </w:rPr>
  </w:style>
  <w:style w:type="character" w:customStyle="1" w:styleId="Ttulo8Car">
    <w:name w:val="Título 8 Car"/>
    <w:basedOn w:val="Fuentedeprrafopredeter"/>
    <w:rPr>
      <w:rFonts w:ascii="Cambria" w:eastAsia="Cambria" w:hAnsi="Cambria" w:cs="Cambria"/>
      <w:color w:val="4F81BD"/>
      <w:sz w:val="20"/>
    </w:rPr>
  </w:style>
  <w:style w:type="character" w:customStyle="1" w:styleId="Ttulo9Car">
    <w:name w:val="Título 9 Car"/>
    <w:basedOn w:val="Fuentedeprrafopredeter"/>
    <w:rPr>
      <w:rFonts w:ascii="Cambria" w:eastAsia="Cambria" w:hAnsi="Cambria" w:cs="Cambria"/>
      <w:i/>
      <w:color w:val="404040"/>
      <w:sz w:val="20"/>
    </w:rPr>
  </w:style>
  <w:style w:type="character" w:customStyle="1" w:styleId="TtuloCar">
    <w:name w:val="Título Car"/>
    <w:basedOn w:val="Fuentedeprrafopredeter"/>
    <w:rPr>
      <w:rFonts w:ascii="Cambria" w:eastAsia="Cambria" w:hAnsi="Cambria" w:cs="Cambria"/>
      <w:color w:val="17365D"/>
      <w:spacing w:val="5"/>
      <w:sz w:val="52"/>
    </w:rPr>
  </w:style>
  <w:style w:type="character" w:customStyle="1" w:styleId="SubttuloCar">
    <w:name w:val="Subtítulo Car"/>
    <w:basedOn w:val="Fuentedeprrafopredeter"/>
    <w:rPr>
      <w:rFonts w:ascii="Cambria" w:eastAsia="Cambria" w:hAnsi="Cambria" w:cs="Cambria"/>
      <w:i/>
      <w:color w:val="4F81BD"/>
      <w:spacing w:val="14"/>
      <w:sz w:val="24"/>
    </w:rPr>
  </w:style>
  <w:style w:type="character" w:styleId="Textoennegrita">
    <w:name w:val="Strong"/>
    <w:basedOn w:val="Fuentedeprrafopredeter"/>
    <w:rPr>
      <w:b/>
    </w:rPr>
  </w:style>
  <w:style w:type="character" w:styleId="nfasis">
    <w:name w:val="Emphasis"/>
    <w:basedOn w:val="Fuentedeprrafopredeter"/>
    <w:rPr>
      <w:i/>
    </w:rPr>
  </w:style>
  <w:style w:type="character" w:customStyle="1" w:styleId="CitaCar">
    <w:name w:val="Cita Car"/>
    <w:basedOn w:val="Fuentedeprrafopredeter"/>
    <w:rPr>
      <w:i/>
      <w:color w:val="000000"/>
    </w:rPr>
  </w:style>
  <w:style w:type="character" w:customStyle="1" w:styleId="CitadestacadaCar">
    <w:name w:val="Cita destacada Car"/>
    <w:basedOn w:val="Fuentedeprrafopredeter"/>
    <w:rPr>
      <w:b/>
      <w:i/>
      <w:color w:val="4F81BD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character" w:customStyle="1" w:styleId="MapadeldocumentoCar">
    <w:name w:val="Mapa del documento Car"/>
    <w:basedOn w:val="Fuentedeprrafopredeter"/>
    <w:rPr>
      <w:rFonts w:ascii="Tahoma" w:eastAsia="Tahoma" w:hAnsi="Tahoma" w:cs="Tahoma"/>
      <w:sz w:val="16"/>
    </w:rPr>
  </w:style>
  <w:style w:type="character" w:customStyle="1" w:styleId="ListLabel1">
    <w:name w:val="ListLabel 1"/>
    <w:rPr>
      <w:sz w:val="32"/>
    </w:rPr>
  </w:style>
  <w:style w:type="character" w:customStyle="1" w:styleId="T1">
    <w:name w:val="T1"/>
  </w:style>
  <w:style w:type="character" w:customStyle="1" w:styleId="T2">
    <w:name w:val="T2"/>
  </w:style>
  <w:style w:type="character" w:customStyle="1" w:styleId="T3">
    <w:name w:val="T3"/>
  </w:style>
  <w:style w:type="character" w:customStyle="1" w:styleId="T4">
    <w:name w:val="T4"/>
  </w:style>
  <w:style w:type="character" w:customStyle="1" w:styleId="T5">
    <w:name w:val="T5"/>
  </w:style>
  <w:style w:type="character" w:customStyle="1" w:styleId="T6">
    <w:name w:val="T6"/>
  </w:style>
  <w:style w:type="character" w:customStyle="1" w:styleId="T7">
    <w:name w:val="T7"/>
  </w:style>
  <w:style w:type="character" w:customStyle="1" w:styleId="T8">
    <w:name w:val="T8"/>
  </w:style>
  <w:style w:type="character" w:customStyle="1" w:styleId="T9">
    <w:name w:val="T9"/>
  </w:style>
  <w:style w:type="character" w:customStyle="1" w:styleId="T10">
    <w:name w:val="T10"/>
  </w:style>
  <w:style w:type="character" w:customStyle="1" w:styleId="T11">
    <w:name w:val="T11"/>
  </w:style>
  <w:style w:type="character" w:customStyle="1" w:styleId="T12">
    <w:name w:val="T12"/>
  </w:style>
  <w:style w:type="character" w:customStyle="1" w:styleId="T13">
    <w:name w:val="T13"/>
  </w:style>
  <w:style w:type="character" w:customStyle="1" w:styleId="T14">
    <w:name w:val="T14"/>
  </w:style>
  <w:style w:type="character" w:customStyle="1" w:styleId="T15">
    <w:name w:val="T15"/>
  </w:style>
  <w:style w:type="character" w:customStyle="1" w:styleId="T16">
    <w:name w:val="T16"/>
  </w:style>
  <w:style w:type="character" w:customStyle="1" w:styleId="T17">
    <w:name w:val="T17"/>
  </w:style>
  <w:style w:type="character" w:customStyle="1" w:styleId="T18">
    <w:name w:val="T18"/>
  </w:style>
  <w:style w:type="character" w:customStyle="1" w:styleId="T19">
    <w:name w:val="T19"/>
  </w:style>
  <w:style w:type="character" w:customStyle="1" w:styleId="T20">
    <w:name w:val="T20"/>
  </w:style>
  <w:style w:type="character" w:customStyle="1" w:styleId="T21">
    <w:name w:val="T21"/>
  </w:style>
  <w:style w:type="character" w:customStyle="1" w:styleId="T22">
    <w:name w:val="T22"/>
  </w:style>
  <w:style w:type="character" w:customStyle="1" w:styleId="T23">
    <w:name w:val="T23"/>
  </w:style>
  <w:style w:type="character" w:customStyle="1" w:styleId="T24">
    <w:name w:val="T24"/>
  </w:style>
  <w:style w:type="character" w:customStyle="1" w:styleId="T25">
    <w:name w:val="T25"/>
  </w:style>
  <w:style w:type="character" w:customStyle="1" w:styleId="T26">
    <w:name w:val="T26"/>
  </w:style>
  <w:style w:type="character" w:customStyle="1" w:styleId="T27">
    <w:name w:val="T27"/>
  </w:style>
  <w:style w:type="character" w:customStyle="1" w:styleId="T28">
    <w:name w:val="T28"/>
  </w:style>
  <w:style w:type="character" w:customStyle="1" w:styleId="T29">
    <w:name w:val="T29"/>
  </w:style>
  <w:style w:type="character" w:customStyle="1" w:styleId="T30">
    <w:name w:val="T30"/>
  </w:style>
  <w:style w:type="character" w:customStyle="1" w:styleId="T31">
    <w:name w:val="T31"/>
  </w:style>
  <w:style w:type="character" w:customStyle="1" w:styleId="T32">
    <w:name w:val="T32"/>
  </w:style>
  <w:style w:type="character" w:customStyle="1" w:styleId="T33">
    <w:name w:val="T33"/>
  </w:style>
  <w:style w:type="character" w:customStyle="1" w:styleId="T34">
    <w:name w:val="T34"/>
  </w:style>
  <w:style w:type="character" w:customStyle="1" w:styleId="T35">
    <w:name w:val="T35"/>
  </w:style>
  <w:style w:type="character" w:customStyle="1" w:styleId="T36">
    <w:name w:val="T36"/>
  </w:style>
  <w:style w:type="character" w:customStyle="1" w:styleId="T37">
    <w:name w:val="T37"/>
  </w:style>
  <w:style w:type="character" w:customStyle="1" w:styleId="T38">
    <w:name w:val="T38"/>
  </w:style>
  <w:style w:type="character" w:customStyle="1" w:styleId="T39">
    <w:name w:val="T39"/>
  </w:style>
  <w:style w:type="character" w:customStyle="1" w:styleId="T40">
    <w:name w:val="T40"/>
  </w:style>
  <w:style w:type="character" w:customStyle="1" w:styleId="T41">
    <w:name w:val="T41"/>
  </w:style>
  <w:style w:type="character" w:customStyle="1" w:styleId="T42">
    <w:name w:val="T42"/>
  </w:style>
  <w:style w:type="character" w:customStyle="1" w:styleId="T43">
    <w:name w:val="T43"/>
  </w:style>
  <w:style w:type="character" w:customStyle="1" w:styleId="T44">
    <w:name w:val="T44"/>
  </w:style>
  <w:style w:type="character" w:customStyle="1" w:styleId="T45">
    <w:name w:val="T45"/>
  </w:style>
  <w:style w:type="character" w:customStyle="1" w:styleId="T1a">
    <w:name w:val="T1"/>
  </w:style>
  <w:style w:type="character" w:customStyle="1" w:styleId="T2a">
    <w:name w:val="T2"/>
  </w:style>
  <w:style w:type="character" w:customStyle="1" w:styleId="T3a">
    <w:name w:val="T3"/>
  </w:style>
  <w:style w:type="character" w:customStyle="1" w:styleId="T46">
    <w:name w:val="T4"/>
  </w:style>
  <w:style w:type="character" w:customStyle="1" w:styleId="T50">
    <w:name w:val="T5"/>
  </w:style>
  <w:style w:type="character" w:customStyle="1" w:styleId="T60">
    <w:name w:val="T6"/>
  </w:style>
  <w:style w:type="character" w:customStyle="1" w:styleId="T70">
    <w:name w:val="T7"/>
  </w:style>
  <w:style w:type="character" w:customStyle="1" w:styleId="T80">
    <w:name w:val="T8"/>
  </w:style>
  <w:style w:type="character" w:customStyle="1" w:styleId="T90">
    <w:name w:val="T9"/>
  </w:style>
  <w:style w:type="character" w:customStyle="1" w:styleId="T100">
    <w:name w:val="T10"/>
  </w:style>
  <w:style w:type="character" w:customStyle="1" w:styleId="T110">
    <w:name w:val="T11"/>
  </w:style>
  <w:style w:type="character" w:customStyle="1" w:styleId="T120">
    <w:name w:val="T12"/>
  </w:style>
  <w:style w:type="character" w:customStyle="1" w:styleId="T130">
    <w:name w:val="T13"/>
  </w:style>
  <w:style w:type="character" w:customStyle="1" w:styleId="T140">
    <w:name w:val="T14"/>
  </w:style>
  <w:style w:type="character" w:customStyle="1" w:styleId="T150">
    <w:name w:val="T15"/>
  </w:style>
  <w:style w:type="character" w:customStyle="1" w:styleId="T160">
    <w:name w:val="T16"/>
  </w:style>
  <w:style w:type="character" w:customStyle="1" w:styleId="T170">
    <w:name w:val="T17"/>
  </w:style>
  <w:style w:type="character" w:customStyle="1" w:styleId="T180">
    <w:name w:val="T18"/>
  </w:style>
  <w:style w:type="character" w:customStyle="1" w:styleId="T190">
    <w:name w:val="T19"/>
  </w:style>
  <w:style w:type="character" w:customStyle="1" w:styleId="T200">
    <w:name w:val="T20"/>
  </w:style>
  <w:style w:type="character" w:customStyle="1" w:styleId="T210">
    <w:name w:val="T21"/>
  </w:style>
  <w:style w:type="character" w:customStyle="1" w:styleId="T220">
    <w:name w:val="T22"/>
  </w:style>
  <w:style w:type="character" w:customStyle="1" w:styleId="T230">
    <w:name w:val="T23"/>
  </w:style>
  <w:style w:type="character" w:customStyle="1" w:styleId="T240">
    <w:name w:val="T24"/>
  </w:style>
  <w:style w:type="character" w:customStyle="1" w:styleId="T250">
    <w:name w:val="T25"/>
  </w:style>
  <w:style w:type="character" w:customStyle="1" w:styleId="T260">
    <w:name w:val="T26"/>
  </w:style>
  <w:style w:type="character" w:customStyle="1" w:styleId="T270">
    <w:name w:val="T27"/>
  </w:style>
  <w:style w:type="character" w:customStyle="1" w:styleId="T280">
    <w:name w:val="T28"/>
  </w:style>
  <w:style w:type="character" w:customStyle="1" w:styleId="T290">
    <w:name w:val="T29"/>
  </w:style>
  <w:style w:type="character" w:customStyle="1" w:styleId="T300">
    <w:name w:val="T30"/>
  </w:style>
  <w:style w:type="character" w:customStyle="1" w:styleId="T310">
    <w:name w:val="T31"/>
  </w:style>
  <w:style w:type="character" w:customStyle="1" w:styleId="T320">
    <w:name w:val="T32"/>
  </w:style>
  <w:style w:type="character" w:customStyle="1" w:styleId="T330">
    <w:name w:val="T33"/>
  </w:style>
  <w:style w:type="character" w:customStyle="1" w:styleId="T340">
    <w:name w:val="T34"/>
  </w:style>
  <w:style w:type="character" w:customStyle="1" w:styleId="T350">
    <w:name w:val="T35"/>
  </w:style>
  <w:style w:type="character" w:customStyle="1" w:styleId="T360">
    <w:name w:val="T36"/>
  </w:style>
  <w:style w:type="character" w:customStyle="1" w:styleId="T370">
    <w:name w:val="T37"/>
  </w:style>
  <w:style w:type="character" w:customStyle="1" w:styleId="T380">
    <w:name w:val="T38"/>
  </w:style>
  <w:style w:type="character" w:customStyle="1" w:styleId="T390">
    <w:name w:val="T39"/>
  </w:style>
  <w:style w:type="character" w:customStyle="1" w:styleId="T400">
    <w:name w:val="T40"/>
  </w:style>
  <w:style w:type="character" w:customStyle="1" w:styleId="T410">
    <w:name w:val="T41"/>
  </w:style>
  <w:style w:type="character" w:customStyle="1" w:styleId="T420">
    <w:name w:val="T42"/>
  </w:style>
  <w:style w:type="character" w:customStyle="1" w:styleId="T430">
    <w:name w:val="T43"/>
  </w:style>
  <w:style w:type="character" w:customStyle="1" w:styleId="T440">
    <w:name w:val="T44"/>
  </w:style>
  <w:style w:type="character" w:customStyle="1" w:styleId="T450">
    <w:name w:val="T45"/>
  </w:style>
  <w:style w:type="character" w:customStyle="1" w:styleId="T460">
    <w:name w:val="T46"/>
    <w:rPr>
      <w:rFonts w:ascii="Symbol" w:eastAsia="Symbol" w:hAnsi="Symbol" w:cs="Symbol"/>
    </w:rPr>
  </w:style>
  <w:style w:type="character" w:customStyle="1" w:styleId="T47">
    <w:name w:val="T47"/>
    <w:rPr>
      <w:rFonts w:ascii="Courier New" w:eastAsia="Courier New" w:hAnsi="Courier New" w:cs="Courier New"/>
    </w:rPr>
  </w:style>
  <w:style w:type="character" w:customStyle="1" w:styleId="T48">
    <w:name w:val="T48"/>
    <w:rPr>
      <w:rFonts w:ascii="Wingdings" w:eastAsia="Wingdings" w:hAnsi="Wingdings" w:cs="Wingdings"/>
    </w:rPr>
  </w:style>
  <w:style w:type="character" w:customStyle="1" w:styleId="T49">
    <w:name w:val="T49"/>
    <w:rPr>
      <w:rFonts w:ascii="Symbol" w:eastAsia="Symbol" w:hAnsi="Symbol" w:cs="Symbol"/>
    </w:rPr>
  </w:style>
  <w:style w:type="character" w:customStyle="1" w:styleId="T500">
    <w:name w:val="T50"/>
    <w:rPr>
      <w:rFonts w:ascii="Courier New" w:eastAsia="Courier New" w:hAnsi="Courier New" w:cs="Courier New"/>
    </w:rPr>
  </w:style>
  <w:style w:type="character" w:customStyle="1" w:styleId="T51">
    <w:name w:val="T51"/>
    <w:rPr>
      <w:rFonts w:ascii="Wingdings" w:eastAsia="Wingdings" w:hAnsi="Wingdings" w:cs="Wingdings"/>
    </w:rPr>
  </w:style>
  <w:style w:type="character" w:customStyle="1" w:styleId="T52">
    <w:name w:val="T52"/>
    <w:rPr>
      <w:rFonts w:ascii="Symbol" w:eastAsia="Symbol" w:hAnsi="Symbol" w:cs="Symbol"/>
    </w:rPr>
  </w:style>
  <w:style w:type="character" w:customStyle="1" w:styleId="T53">
    <w:name w:val="T53"/>
    <w:rPr>
      <w:rFonts w:ascii="Courier New" w:eastAsia="Courier New" w:hAnsi="Courier New" w:cs="Courier New"/>
    </w:rPr>
  </w:style>
  <w:style w:type="character" w:customStyle="1" w:styleId="T54">
    <w:name w:val="T54"/>
    <w:rPr>
      <w:rFonts w:ascii="Wingdings" w:eastAsia="Wingdings" w:hAnsi="Wingdings" w:cs="Wingdings"/>
    </w:rPr>
  </w:style>
  <w:style w:type="character" w:customStyle="1" w:styleId="T55">
    <w:name w:val="T55"/>
    <w:rPr>
      <w:rFonts w:ascii="Symbol" w:eastAsia="Symbol" w:hAnsi="Symbol" w:cs="Symbol"/>
    </w:rPr>
  </w:style>
  <w:style w:type="character" w:customStyle="1" w:styleId="T56">
    <w:name w:val="T56"/>
    <w:rPr>
      <w:rFonts w:ascii="Courier New" w:eastAsia="Courier New" w:hAnsi="Courier New" w:cs="Courier New"/>
    </w:rPr>
  </w:style>
  <w:style w:type="character" w:customStyle="1" w:styleId="T57">
    <w:name w:val="T57"/>
    <w:rPr>
      <w:rFonts w:ascii="Wingdings" w:eastAsia="Wingdings" w:hAnsi="Wingdings" w:cs="Wingdings"/>
    </w:rPr>
  </w:style>
  <w:style w:type="character" w:customStyle="1" w:styleId="T58">
    <w:name w:val="T58"/>
    <w:rPr>
      <w:rFonts w:ascii="Symbol" w:eastAsia="Symbol" w:hAnsi="Symbol" w:cs="Symbol"/>
    </w:rPr>
  </w:style>
  <w:style w:type="character" w:customStyle="1" w:styleId="T59">
    <w:name w:val="T59"/>
    <w:rPr>
      <w:rFonts w:ascii="Courier New" w:eastAsia="Courier New" w:hAnsi="Courier New" w:cs="Courier New"/>
    </w:rPr>
  </w:style>
  <w:style w:type="character" w:customStyle="1" w:styleId="T600">
    <w:name w:val="T60"/>
    <w:rPr>
      <w:rFonts w:ascii="Wingdings" w:eastAsia="Wingdings" w:hAnsi="Wingdings" w:cs="Wingdings"/>
    </w:rPr>
  </w:style>
  <w:style w:type="character" w:customStyle="1" w:styleId="T61">
    <w:name w:val="T61"/>
    <w:rPr>
      <w:rFonts w:ascii="Symbol" w:eastAsia="Symbol" w:hAnsi="Symbol" w:cs="Symbol"/>
    </w:rPr>
  </w:style>
  <w:style w:type="character" w:customStyle="1" w:styleId="T62">
    <w:name w:val="T62"/>
    <w:rPr>
      <w:rFonts w:ascii="Courier New" w:eastAsia="Courier New" w:hAnsi="Courier New" w:cs="Courier New"/>
    </w:rPr>
  </w:style>
  <w:style w:type="character" w:customStyle="1" w:styleId="T63">
    <w:name w:val="T63"/>
    <w:rPr>
      <w:rFonts w:ascii="Wingdings" w:eastAsia="Wingdings" w:hAnsi="Wingdings" w:cs="Wingdings"/>
    </w:rPr>
  </w:style>
  <w:style w:type="character" w:customStyle="1" w:styleId="T64">
    <w:name w:val="T64"/>
    <w:rPr>
      <w:rFonts w:ascii="Symbol" w:eastAsia="Symbol" w:hAnsi="Symbol" w:cs="Symbol"/>
    </w:rPr>
  </w:style>
  <w:style w:type="character" w:customStyle="1" w:styleId="T65">
    <w:name w:val="T65"/>
    <w:rPr>
      <w:rFonts w:ascii="Courier New" w:eastAsia="Courier New" w:hAnsi="Courier New" w:cs="Courier New"/>
    </w:rPr>
  </w:style>
  <w:style w:type="character" w:customStyle="1" w:styleId="T66">
    <w:name w:val="T66"/>
    <w:rPr>
      <w:rFonts w:ascii="Wingdings" w:eastAsia="Wingdings" w:hAnsi="Wingdings" w:cs="Wingdings"/>
    </w:rPr>
  </w:style>
  <w:style w:type="character" w:customStyle="1" w:styleId="T67">
    <w:name w:val="T67"/>
    <w:rPr>
      <w:rFonts w:ascii="Symbol" w:eastAsia="Symbol" w:hAnsi="Symbol" w:cs="Symbol"/>
    </w:rPr>
  </w:style>
  <w:style w:type="character" w:customStyle="1" w:styleId="T68">
    <w:name w:val="T68"/>
    <w:rPr>
      <w:rFonts w:ascii="Courier New" w:eastAsia="Courier New" w:hAnsi="Courier New" w:cs="Courier New"/>
    </w:rPr>
  </w:style>
  <w:style w:type="character" w:customStyle="1" w:styleId="T69">
    <w:name w:val="T69"/>
    <w:rPr>
      <w:rFonts w:ascii="Wingdings" w:eastAsia="Wingdings" w:hAnsi="Wingdings" w:cs="Wingdings"/>
    </w:rPr>
  </w:style>
  <w:style w:type="character" w:customStyle="1" w:styleId="T700">
    <w:name w:val="T70"/>
    <w:rPr>
      <w:rFonts w:ascii="Symbol" w:eastAsia="Symbol" w:hAnsi="Symbol" w:cs="Symbol"/>
    </w:rPr>
  </w:style>
  <w:style w:type="character" w:customStyle="1" w:styleId="T71">
    <w:name w:val="T71"/>
    <w:rPr>
      <w:rFonts w:ascii="Courier New" w:eastAsia="Courier New" w:hAnsi="Courier New" w:cs="Courier New"/>
    </w:rPr>
  </w:style>
  <w:style w:type="character" w:customStyle="1" w:styleId="T72">
    <w:name w:val="T72"/>
    <w:rPr>
      <w:rFonts w:ascii="Wingdings" w:eastAsia="Wingdings" w:hAnsi="Wingdings" w:cs="Wingdings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Talde Fitxa</dc:title>
  <dc:creator>Xabier Gabiña</dc:creator>
  <cp:lastModifiedBy>XABIER GABIÑA</cp:lastModifiedBy>
  <cp:revision>2</cp:revision>
  <dcterms:created xsi:type="dcterms:W3CDTF">2024-05-03T14:41:00Z</dcterms:created>
  <dcterms:modified xsi:type="dcterms:W3CDTF">2024-05-03T14:41:00Z</dcterms:modified>
</cp:coreProperties>
</file>